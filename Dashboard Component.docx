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5860FB">
      <w:pPr>
        <w:pStyle w:val="Titlu1"/>
      </w:pPr>
      <w:r>
        <w:t>Dashboard Component</w:t>
      </w:r>
    </w:p>
    <w:p w:rsidR="00D4304F" w:rsidRPr="00DA4AC3" w:rsidRDefault="005860FB">
      <w:pPr>
        <w:rPr>
          <w:i/>
        </w:rPr>
      </w:pPr>
      <w:r w:rsidRPr="00DA4AC3">
        <w:rPr>
          <w:i/>
        </w:rPr>
        <w:t xml:space="preserve">How to create a basic chart </w:t>
      </w:r>
      <w:r w:rsidR="00DE3B86" w:rsidRPr="00DA4AC3">
        <w:rPr>
          <w:i/>
        </w:rPr>
        <w:t>to</w:t>
      </w:r>
      <w:r w:rsidRPr="00DA4AC3">
        <w:rPr>
          <w:i/>
        </w:rPr>
        <w:t xml:space="preserve"> find the average execution time of processes on a robot.</w:t>
      </w:r>
    </w:p>
    <w:p w:rsidR="00D4304F" w:rsidRPr="00664DAC" w:rsidRDefault="005860FB">
      <w:pPr>
        <w:pStyle w:val="Titlu2"/>
        <w:rPr>
          <w:caps w:val="0"/>
        </w:rPr>
      </w:pPr>
      <w:r w:rsidRPr="00664DAC">
        <w:rPr>
          <w:caps w:val="0"/>
        </w:rPr>
        <w:t>Create New Visualization</w:t>
      </w:r>
      <w:r w:rsidR="00CC02D1">
        <w:rPr>
          <w:caps w:val="0"/>
        </w:rPr>
        <w:t>:</w:t>
      </w:r>
    </w:p>
    <w:p w:rsidR="005860FB" w:rsidRDefault="005860FB">
      <w:r>
        <w:t>Acce</w:t>
      </w:r>
      <w:r w:rsidR="00DE3B86">
        <w:t>s</w:t>
      </w:r>
      <w:r>
        <w:t xml:space="preserve">s </w:t>
      </w:r>
      <w:r w:rsidR="00DE3B86">
        <w:t>KIBANA</w:t>
      </w:r>
      <w:r>
        <w:t xml:space="preserve"> and navigate to Visualize. Click on create new visualization and select Vertical Bar.</w:t>
      </w:r>
    </w:p>
    <w:p w:rsidR="005860FB" w:rsidRDefault="005860FB">
      <w:r>
        <w:t xml:space="preserve">To gather data in the visualization you </w:t>
      </w:r>
      <w:r w:rsidR="009E6F42">
        <w:t>must</w:t>
      </w:r>
      <w:r>
        <w:t xml:space="preserve"> select</w:t>
      </w:r>
      <w:r w:rsidR="00AF6331">
        <w:t xml:space="preserve"> an</w:t>
      </w:r>
      <w:r>
        <w:t xml:space="preserve"> Index or a Saved Search. </w:t>
      </w:r>
      <w:r w:rsidR="00D41F28">
        <w:t>K</w:t>
      </w:r>
      <w:r>
        <w:t>ibana has the default* index which contains all the data.</w:t>
      </w:r>
    </w:p>
    <w:p w:rsidR="005860FB" w:rsidRDefault="005860FB">
      <w:r>
        <w:t>Select the default index.</w:t>
      </w:r>
    </w:p>
    <w:p w:rsidR="005860FB" w:rsidRDefault="005860FB">
      <w:r>
        <w:t xml:space="preserve">On the next page the editing menu will appear. </w:t>
      </w:r>
      <w:r w:rsidR="0015441C">
        <w:t xml:space="preserve">We are going to use 2 </w:t>
      </w:r>
      <w:r w:rsidR="00DD7CD7">
        <w:t>axes</w:t>
      </w:r>
      <w:r w:rsidR="0015441C">
        <w:t xml:space="preserve"> to represent the average execution time. On the Y Axis we will have the time in hours and on the X Axis we will have the robots.</w:t>
      </w:r>
    </w:p>
    <w:p w:rsidR="0015441C" w:rsidRDefault="0015441C">
      <w:r>
        <w:t xml:space="preserve">Y Axis is added by </w:t>
      </w:r>
      <w:r w:rsidR="00256974">
        <w:t>default,</w:t>
      </w:r>
      <w:r>
        <w:t xml:space="preserve"> so we have the select the X Axis under </w:t>
      </w:r>
      <w:r w:rsidR="009A117B">
        <w:t>„</w:t>
      </w:r>
      <w:r>
        <w:t>Select buckets type</w:t>
      </w:r>
      <w:r w:rsidR="009A117B">
        <w:t>”.</w:t>
      </w:r>
    </w:p>
    <w:p w:rsidR="009A117B" w:rsidRDefault="009A117B" w:rsidP="00F94907">
      <w:pPr>
        <w:pStyle w:val="Listparagraf"/>
        <w:numPr>
          <w:ilvl w:val="0"/>
          <w:numId w:val="21"/>
        </w:numPr>
      </w:pPr>
      <w:r>
        <w:t>To Y Axis the Aggregation will be „Average”, the filed will be „</w:t>
      </w:r>
      <w:proofErr w:type="spellStart"/>
      <w:r>
        <w:t>totalExecutionTimeInSeconds</w:t>
      </w:r>
      <w:proofErr w:type="spellEnd"/>
      <w:r>
        <w:t>”</w:t>
      </w:r>
      <w:r w:rsidR="00B3574C">
        <w:t>.</w:t>
      </w:r>
    </w:p>
    <w:p w:rsidR="00354BC9" w:rsidRDefault="00B3574C" w:rsidP="00F94907">
      <w:pPr>
        <w:ind w:left="360"/>
      </w:pPr>
      <w:r>
        <w:t xml:space="preserve">The Label can be anything you want. In the Advanced section you can add a script like the one added in the video </w:t>
      </w:r>
      <w:proofErr w:type="gramStart"/>
      <w:r>
        <w:t>in order to</w:t>
      </w:r>
      <w:proofErr w:type="gramEnd"/>
      <w:r>
        <w:t xml:space="preserve"> </w:t>
      </w:r>
      <w:r w:rsidR="00354BC9">
        <w:t>calculate the execution time in hours instead of seconds.</w:t>
      </w:r>
    </w:p>
    <w:p w:rsidR="00354BC9" w:rsidRDefault="00354BC9" w:rsidP="00F94907">
      <w:pPr>
        <w:ind w:left="360"/>
      </w:pPr>
      <w:r>
        <w:t xml:space="preserve">The execution time in hours can be more relevant to the Manager of a </w:t>
      </w:r>
      <w:proofErr w:type="spellStart"/>
      <w:r>
        <w:t>Center</w:t>
      </w:r>
      <w:proofErr w:type="spellEnd"/>
      <w:r>
        <w:t xml:space="preserve"> of Excellence.</w:t>
      </w:r>
    </w:p>
    <w:p w:rsidR="00354BC9" w:rsidRDefault="00354BC9" w:rsidP="00F94907">
      <w:pPr>
        <w:pStyle w:val="Listparagraf"/>
        <w:numPr>
          <w:ilvl w:val="0"/>
          <w:numId w:val="21"/>
        </w:numPr>
      </w:pPr>
      <w:r>
        <w:t>To the X Axis the Aggregation will be Terms because we need the name of the robots, so the field be „</w:t>
      </w:r>
      <w:proofErr w:type="spellStart"/>
      <w:r>
        <w:t>robotName.keyword</w:t>
      </w:r>
      <w:proofErr w:type="spellEnd"/>
      <w:r>
        <w:t>”.</w:t>
      </w:r>
    </w:p>
    <w:p w:rsidR="00354BC9" w:rsidRDefault="00354BC9">
      <w:r>
        <w:lastRenderedPageBreak/>
        <w:t xml:space="preserve">After the all the fields were filled with according data the play button must be clicked and </w:t>
      </w:r>
      <w:proofErr w:type="gramStart"/>
      <w:r>
        <w:t>a time period</w:t>
      </w:r>
      <w:proofErr w:type="gramEnd"/>
      <w:r>
        <w:t xml:space="preserve"> in which logs from robots were stored.</w:t>
      </w:r>
    </w:p>
    <w:p w:rsidR="00354BC9" w:rsidRDefault="00354BC9">
      <w:r>
        <w:t xml:space="preserve">In the Metrics &amp; Axes tab you can </w:t>
      </w:r>
      <w:r w:rsidR="00273364">
        <w:t>configure the</w:t>
      </w:r>
      <w:r>
        <w:t xml:space="preserve"> Chart Type, Position of the Axis,</w:t>
      </w:r>
      <w:r w:rsidR="00BD3914">
        <w:t xml:space="preserve"> visibility of the Labels and others.</w:t>
      </w:r>
    </w:p>
    <w:p w:rsidR="00BD3914" w:rsidRDefault="00BD3914">
      <w:r>
        <w:t>The Panel Settings tab contains options about the Legend, Tooltip, Order and Grid.</w:t>
      </w:r>
    </w:p>
    <w:p w:rsidR="009F5E2B" w:rsidRDefault="00BD3914" w:rsidP="009819B7">
      <w:r>
        <w:t>None of the settings from the last two tabs were changed.</w:t>
      </w:r>
    </w:p>
    <w:p w:rsidR="009819B7" w:rsidRDefault="009819B7" w:rsidP="009819B7"/>
    <w:p w:rsidR="009819B7" w:rsidRDefault="009819B7" w:rsidP="00CF71BF">
      <w:pPr>
        <w:pStyle w:val="Titlu2"/>
      </w:pPr>
      <w:r w:rsidRPr="00CF71BF">
        <w:rPr>
          <w:rStyle w:val="Titlu2Caracter"/>
        </w:rPr>
        <w:t>Conclusions</w:t>
      </w:r>
      <w:r>
        <w:t>:</w:t>
      </w:r>
    </w:p>
    <w:p w:rsidR="009819B7" w:rsidRDefault="009819B7" w:rsidP="009819B7">
      <w:r>
        <w:t>The Average Execution Time (hours) Chart can be used to have visibility on the load of the robots.</w:t>
      </w:r>
    </w:p>
    <w:p w:rsidR="009819B7" w:rsidRDefault="009819B7" w:rsidP="009819B7">
      <w:r>
        <w:t xml:space="preserve">Each robot uses a license which means that using a simple chart like this one can be </w:t>
      </w:r>
      <w:r w:rsidR="00EE2083">
        <w:t>useful</w:t>
      </w:r>
      <w:r>
        <w:t xml:space="preserve"> </w:t>
      </w:r>
      <w:r w:rsidR="00FB472D">
        <w:t xml:space="preserve">when a Manager wants to see the </w:t>
      </w:r>
      <w:r w:rsidR="00E46DBB">
        <w:t>average usage of the licenses.</w:t>
      </w:r>
    </w:p>
    <w:p w:rsidR="001531C9" w:rsidRDefault="001531C9" w:rsidP="009819B7">
      <w:r>
        <w:t xml:space="preserve">The chart can be used in a Dashboard along with the </w:t>
      </w:r>
      <w:proofErr w:type="spellStart"/>
      <w:r>
        <w:t>PieCharts</w:t>
      </w:r>
      <w:proofErr w:type="spellEnd"/>
      <w:r>
        <w:t xml:space="preserve"> and </w:t>
      </w:r>
      <w:proofErr w:type="spellStart"/>
      <w:r>
        <w:t>DataTables</w:t>
      </w:r>
      <w:proofErr w:type="spellEnd"/>
      <w:r>
        <w:t>.</w:t>
      </w:r>
    </w:p>
    <w:p w:rsidR="00193D69" w:rsidRDefault="00193D69" w:rsidP="009819B7"/>
    <w:p w:rsidR="00AB7A4D" w:rsidRDefault="00AB7A4D" w:rsidP="00AB7A4D">
      <w:pPr>
        <w:pStyle w:val="Titlu2"/>
        <w:rPr>
          <w:caps w:val="0"/>
        </w:rPr>
      </w:pPr>
      <w:r>
        <w:t>O</w:t>
      </w:r>
      <w:r>
        <w:rPr>
          <w:caps w:val="0"/>
        </w:rPr>
        <w:t>ther remarks:</w:t>
      </w:r>
    </w:p>
    <w:p w:rsidR="00AB7A4D" w:rsidRPr="00AB7A4D" w:rsidRDefault="00193D69" w:rsidP="00193D69">
      <w:r>
        <w:t xml:space="preserve">Sub buckets can be used to split bars by </w:t>
      </w:r>
      <w:proofErr w:type="spellStart"/>
      <w:r>
        <w:t>processName</w:t>
      </w:r>
      <w:proofErr w:type="spellEnd"/>
      <w:r>
        <w:t>.</w:t>
      </w:r>
      <w:bookmarkStart w:id="0" w:name="_GoBack"/>
      <w:bookmarkEnd w:id="0"/>
    </w:p>
    <w:sectPr w:rsidR="00AB7A4D" w:rsidRPr="00AB7A4D" w:rsidSect="0001327B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B4B" w:rsidRDefault="002E3B4B">
      <w:pPr>
        <w:spacing w:before="0" w:after="0" w:line="240" w:lineRule="auto"/>
      </w:pPr>
      <w:r>
        <w:separator/>
      </w:r>
    </w:p>
    <w:p w:rsidR="002E3B4B" w:rsidRDefault="002E3B4B"/>
  </w:endnote>
  <w:endnote w:type="continuationSeparator" w:id="0">
    <w:p w:rsidR="002E3B4B" w:rsidRDefault="002E3B4B">
      <w:pPr>
        <w:spacing w:before="0" w:after="0" w:line="240" w:lineRule="auto"/>
      </w:pPr>
      <w:r>
        <w:continuationSeparator/>
      </w:r>
    </w:p>
    <w:p w:rsidR="002E3B4B" w:rsidRDefault="002E3B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Subsol"/>
        </w:pPr>
        <w:r>
          <w:rPr>
            <w:lang w:bidi="ro-RO"/>
          </w:rPr>
          <w:fldChar w:fldCharType="begin"/>
        </w:r>
        <w:r>
          <w:rPr>
            <w:lang w:bidi="ro-RO"/>
          </w:rPr>
          <w:instrText xml:space="preserve"> PAGE   \* MERGEFORMAT </w:instrText>
        </w:r>
        <w:r>
          <w:rPr>
            <w:lang w:bidi="ro-RO"/>
          </w:rPr>
          <w:fldChar w:fldCharType="separate"/>
        </w:r>
        <w:r w:rsidR="00B36655">
          <w:rPr>
            <w:noProof/>
            <w:lang w:bidi="ro-RO"/>
          </w:rPr>
          <w:t>0</w:t>
        </w:r>
        <w:r>
          <w:rPr>
            <w:noProof/>
            <w:lang w:bidi="ro-RO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01327B" w:rsidRDefault="0001327B">
    <w:pPr>
      <w:pStyle w:val="Subsol"/>
    </w:pPr>
    <w:r>
      <w:t xml:space="preserve">Daniel Craciun </w:t>
    </w:r>
    <w:proofErr w:type="spellStart"/>
    <w:r>
      <w:t>RPA_Dev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B4B" w:rsidRDefault="002E3B4B">
      <w:pPr>
        <w:spacing w:before="0" w:after="0" w:line="240" w:lineRule="auto"/>
      </w:pPr>
      <w:r>
        <w:separator/>
      </w:r>
    </w:p>
    <w:p w:rsidR="002E3B4B" w:rsidRDefault="002E3B4B"/>
  </w:footnote>
  <w:footnote w:type="continuationSeparator" w:id="0">
    <w:p w:rsidR="002E3B4B" w:rsidRDefault="002E3B4B">
      <w:pPr>
        <w:spacing w:before="0" w:after="0" w:line="240" w:lineRule="auto"/>
      </w:pPr>
      <w:r>
        <w:continuationSeparator/>
      </w:r>
    </w:p>
    <w:p w:rsidR="002E3B4B" w:rsidRDefault="002E3B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erota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52689"/>
    <w:multiLevelType w:val="hybridMultilevel"/>
    <w:tmpl w:val="249A85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Listcumarcatori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FB"/>
    <w:rsid w:val="0000795A"/>
    <w:rsid w:val="0001327B"/>
    <w:rsid w:val="001531C9"/>
    <w:rsid w:val="0015441C"/>
    <w:rsid w:val="00193D69"/>
    <w:rsid w:val="00227DF5"/>
    <w:rsid w:val="00256974"/>
    <w:rsid w:val="00273364"/>
    <w:rsid w:val="002D22E0"/>
    <w:rsid w:val="002E3B4B"/>
    <w:rsid w:val="003008EC"/>
    <w:rsid w:val="003112E5"/>
    <w:rsid w:val="00354BC9"/>
    <w:rsid w:val="00375251"/>
    <w:rsid w:val="00451D98"/>
    <w:rsid w:val="005860FB"/>
    <w:rsid w:val="00664DAC"/>
    <w:rsid w:val="006D3A96"/>
    <w:rsid w:val="0075279C"/>
    <w:rsid w:val="008809D0"/>
    <w:rsid w:val="008A29F6"/>
    <w:rsid w:val="009819B7"/>
    <w:rsid w:val="009A117B"/>
    <w:rsid w:val="009E6F42"/>
    <w:rsid w:val="009F5E2B"/>
    <w:rsid w:val="00AB7A4D"/>
    <w:rsid w:val="00AF6331"/>
    <w:rsid w:val="00B3574C"/>
    <w:rsid w:val="00B36655"/>
    <w:rsid w:val="00B71C13"/>
    <w:rsid w:val="00BD3914"/>
    <w:rsid w:val="00C52FC2"/>
    <w:rsid w:val="00CC02D1"/>
    <w:rsid w:val="00CF71BF"/>
    <w:rsid w:val="00D41F28"/>
    <w:rsid w:val="00D4304F"/>
    <w:rsid w:val="00D651B9"/>
    <w:rsid w:val="00DA4AC3"/>
    <w:rsid w:val="00DD7CD7"/>
    <w:rsid w:val="00DE3B86"/>
    <w:rsid w:val="00E46DBB"/>
    <w:rsid w:val="00E53907"/>
    <w:rsid w:val="00EC0F68"/>
    <w:rsid w:val="00EC5313"/>
    <w:rsid w:val="00EE2083"/>
    <w:rsid w:val="00F94907"/>
    <w:rsid w:val="00FB431B"/>
    <w:rsid w:val="00F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A9734E"/>
  <w15:chartTrackingRefBased/>
  <w15:docId w15:val="{C6257B21-1D7E-400E-90E4-772A5047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ro-RO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  <w:lang w:val="en-GB"/>
    </w:rPr>
  </w:style>
  <w:style w:type="paragraph" w:styleId="Titlu1">
    <w:name w:val="heading 1"/>
    <w:basedOn w:val="Normal"/>
    <w:link w:val="Titlu1Caracte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lu2">
    <w:name w:val="heading 2"/>
    <w:basedOn w:val="Normal"/>
    <w:link w:val="Titlu2Caracte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list3-Accentuare1">
    <w:name w:val="List Table 3 Accent 1"/>
    <w:basedOn w:val="Tabel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u">
    <w:name w:val="Title"/>
    <w:basedOn w:val="Normal"/>
    <w:next w:val="Normal"/>
    <w:link w:val="TitluCaracte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u">
    <w:name w:val="Subtitle"/>
    <w:basedOn w:val="Normal"/>
    <w:next w:val="Normal"/>
    <w:link w:val="SubtitluCaracte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lu1Caracter">
    <w:name w:val="Titlu 1 Caracter"/>
    <w:basedOn w:val="Fontdeparagrafimplicit"/>
    <w:link w:val="Titlu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cumarcatori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Antet">
    <w:name w:val="header"/>
    <w:basedOn w:val="Normal"/>
    <w:link w:val="AntetCaracter"/>
    <w:uiPriority w:val="99"/>
    <w:unhideWhenUsed/>
    <w:pPr>
      <w:spacing w:before="0"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Citatintens">
    <w:name w:val="Intense Quote"/>
    <w:basedOn w:val="Normal"/>
    <w:next w:val="Normal"/>
    <w:link w:val="CitatintensCaracte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gri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portdeafaceri">
    <w:name w:val="Raport de afaceri"/>
    <w:basedOn w:val="Tabel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uCaracter">
    <w:name w:val="Subtitlu Caracter"/>
    <w:basedOn w:val="Fontdeparagrafimplicit"/>
    <w:link w:val="Subtitlu"/>
    <w:uiPriority w:val="11"/>
    <w:semiHidden/>
    <w:rPr>
      <w:rFonts w:eastAsiaTheme="minorEastAsia"/>
      <w:caps/>
      <w:sz w:val="40"/>
      <w:szCs w:val="22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resubtil">
    <w:name w:val="Subtle Emphasis"/>
    <w:basedOn w:val="Fontdeparagrafimplicit"/>
    <w:uiPriority w:val="19"/>
    <w:semiHidden/>
    <w:unhideWhenUsed/>
    <w:qFormat/>
    <w:rPr>
      <w:i/>
      <w:iCs/>
      <w:color w:val="0072C6" w:themeColor="accent1"/>
    </w:rPr>
  </w:style>
  <w:style w:type="character" w:styleId="Accentuat">
    <w:name w:val="Emphasis"/>
    <w:basedOn w:val="Fontdeparagrafimplici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reintens">
    <w:name w:val="Intense Emphasis"/>
    <w:basedOn w:val="Fontdeparagrafimplici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Robust">
    <w:name w:val="Strong"/>
    <w:basedOn w:val="Fontdeparagrafimplicit"/>
    <w:uiPriority w:val="22"/>
    <w:semiHidden/>
    <w:unhideWhenUsed/>
    <w:qFormat/>
    <w:rPr>
      <w:b/>
      <w:bCs/>
      <w:color w:val="0072C6" w:themeColor="accent1"/>
    </w:rPr>
  </w:style>
  <w:style w:type="character" w:styleId="Referiresubtil">
    <w:name w:val="Subtle Reference"/>
    <w:basedOn w:val="Fontdeparagrafimplici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ireintens">
    <w:name w:val="Intense Reference"/>
    <w:basedOn w:val="Fontdeparagrafimplici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lulcrii">
    <w:name w:val="Book Title"/>
    <w:basedOn w:val="Fontdeparagrafimplici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substituent">
    <w:name w:val="Placeholder Text"/>
    <w:basedOn w:val="Fontdeparagrafimplicit"/>
    <w:uiPriority w:val="99"/>
    <w:semiHidden/>
    <w:rsid w:val="00EC0F68"/>
    <w:rPr>
      <w:color w:val="595959" w:themeColor="text1" w:themeTint="A6"/>
    </w:rPr>
  </w:style>
  <w:style w:type="paragraph" w:styleId="Subsol">
    <w:name w:val="footer"/>
    <w:basedOn w:val="Normal"/>
    <w:link w:val="SubsolCaracte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SubsolCaracter">
    <w:name w:val="Subsol Caracter"/>
    <w:basedOn w:val="Fontdeparagrafimplicit"/>
    <w:link w:val="Subsol"/>
    <w:uiPriority w:val="99"/>
    <w:rPr>
      <w:color w:val="FFFFFF" w:themeColor="background1"/>
      <w:shd w:val="clear" w:color="auto" w:fill="0072C6" w:themeFill="accent1"/>
    </w:rPr>
  </w:style>
  <w:style w:type="paragraph" w:styleId="Citat">
    <w:name w:val="Quote"/>
    <w:basedOn w:val="Normal"/>
    <w:next w:val="Normal"/>
    <w:link w:val="CitatCaracte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Caracter">
    <w:name w:val="Citat Caracter"/>
    <w:basedOn w:val="Fontdeparagrafimplicit"/>
    <w:link w:val="C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ntensCaracter">
    <w:name w:val="Citat intens Caracter"/>
    <w:basedOn w:val="Fontdeparagrafimplicit"/>
    <w:link w:val="Citatintens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erotat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lu6Caracter">
    <w:name w:val="Titlu 6 Caracter"/>
    <w:basedOn w:val="Fontdeparagrafimplicit"/>
    <w:link w:val="Titlu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text3">
    <w:name w:val="Body Text 3"/>
    <w:basedOn w:val="Normal"/>
    <w:link w:val="Corptext3Caracte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erincomentariu">
    <w:name w:val="annotation reference"/>
    <w:basedOn w:val="Fontdeparagrafimplicit"/>
    <w:uiPriority w:val="99"/>
    <w:semiHidden/>
    <w:unhideWhenUsed/>
    <w:rsid w:val="00FB431B"/>
    <w:rPr>
      <w:sz w:val="22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FB431B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Plandocument">
    <w:name w:val="Document Map"/>
    <w:basedOn w:val="Normal"/>
    <w:link w:val="PlandocumentCaracte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PlandocumentCaracter">
    <w:name w:val="Plan document Caracter"/>
    <w:basedOn w:val="Fontdeparagrafimplicit"/>
    <w:link w:val="Plandocumen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turplic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HTML">
    <w:name w:val="HTML Code"/>
    <w:basedOn w:val="Fontdeparagrafimplici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astaturHTML">
    <w:name w:val="HTML Keyboard"/>
    <w:basedOn w:val="Fontdeparagrafimplici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indescrisHTML">
    <w:name w:val="HTML Typewriter"/>
    <w:basedOn w:val="Fontdeparagrafimplici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macrocomand">
    <w:name w:val="macro"/>
    <w:link w:val="TextmacrocomandCaracte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simplu">
    <w:name w:val="Plain Text"/>
    <w:basedOn w:val="Normal"/>
    <w:link w:val="TextsimpluCaracte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Indentcorptext3">
    <w:name w:val="Body Text Indent 3"/>
    <w:basedOn w:val="Normal"/>
    <w:link w:val="Indentcorptext3Caracte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f">
    <w:name w:val="List Paragraph"/>
    <w:basedOn w:val="Normal"/>
    <w:uiPriority w:val="34"/>
    <w:unhideWhenUsed/>
    <w:qFormat/>
    <w:rsid w:val="0035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C\AppData\Roaming\Microsoft\Templates\Raport%20de%20afaceri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Raport de afaceri.dotx</Template>
  <TotalTime>71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</dc:creator>
  <cp:keywords/>
  <dc:description/>
  <cp:lastModifiedBy>Daniel Craciun</cp:lastModifiedBy>
  <cp:revision>31</cp:revision>
  <dcterms:created xsi:type="dcterms:W3CDTF">2018-08-29T19:15:00Z</dcterms:created>
  <dcterms:modified xsi:type="dcterms:W3CDTF">2018-08-29T20:26:00Z</dcterms:modified>
</cp:coreProperties>
</file>